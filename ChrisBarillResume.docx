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BAE6FA9" w14:textId="77777777" w:rsidTr="00020EF5">
        <w:trPr>
          <w:trHeight w:hRule="exact" w:val="1804"/>
        </w:trPr>
        <w:tc>
          <w:tcPr>
            <w:tcW w:w="5000" w:type="pct"/>
            <w:tcMar>
              <w:top w:w="0" w:type="dxa"/>
              <w:bottom w:w="0" w:type="dxa"/>
            </w:tcMar>
          </w:tcPr>
          <w:p w14:paraId="15959D9C" w14:textId="77777777" w:rsidR="00692703" w:rsidRPr="00DE2609" w:rsidRDefault="0078623D" w:rsidP="00913946">
            <w:pPr>
              <w:pStyle w:val="Title"/>
              <w:rPr>
                <w:sz w:val="44"/>
                <w:szCs w:val="44"/>
              </w:rPr>
            </w:pPr>
            <w:r w:rsidRPr="00DE2609">
              <w:rPr>
                <w:sz w:val="44"/>
                <w:szCs w:val="44"/>
              </w:rPr>
              <w:t>Chris</w:t>
            </w:r>
            <w:r w:rsidR="00692703" w:rsidRPr="00DE2609">
              <w:rPr>
                <w:sz w:val="44"/>
                <w:szCs w:val="44"/>
              </w:rPr>
              <w:t xml:space="preserve"> </w:t>
            </w:r>
            <w:r w:rsidRPr="00DE2609">
              <w:rPr>
                <w:rStyle w:val="IntenseEmphasis"/>
                <w:sz w:val="44"/>
                <w:szCs w:val="44"/>
              </w:rPr>
              <w:t>Barill</w:t>
            </w:r>
          </w:p>
          <w:p w14:paraId="27CC3739" w14:textId="77777777" w:rsidR="00692703" w:rsidRPr="00CF1A49" w:rsidRDefault="00C1667F" w:rsidP="00913946">
            <w:pPr>
              <w:pStyle w:val="ContactInfo"/>
              <w:contextualSpacing w:val="0"/>
            </w:pPr>
            <w:r w:rsidRPr="00C1667F">
              <w:t>cbarill2@mix.wvu.edu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AFC749F0BF45406C8C87CF5298F426ED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 w:rsidR="0078623D">
              <w:t>304-376-0150</w:t>
            </w:r>
          </w:p>
          <w:p w14:paraId="74D91546" w14:textId="04DF0D01" w:rsidR="001C0BB3" w:rsidRDefault="001C0BB3" w:rsidP="004533E7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</w:pPr>
            <w:hyperlink r:id="rId7" w:history="1">
              <w:r w:rsidRPr="00C167BD">
                <w:rPr>
                  <w:rStyle w:val="Hyperlink"/>
                </w:rPr>
                <w:t>www.c</w:t>
              </w:r>
              <w:bookmarkStart w:id="0" w:name="_GoBack"/>
              <w:bookmarkEnd w:id="0"/>
              <w:r w:rsidRPr="00C167BD">
                <w:rPr>
                  <w:rStyle w:val="Hyperlink"/>
                </w:rPr>
                <w:t>hrisbarill.com</w:t>
              </w:r>
            </w:hyperlink>
          </w:p>
          <w:p w14:paraId="46C46E29" w14:textId="3AF219EB" w:rsidR="001C0BB3" w:rsidRDefault="001C0BB3" w:rsidP="004533E7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</w:pPr>
            <w:hyperlink r:id="rId8" w:history="1">
              <w:r w:rsidRPr="00C167BD">
                <w:rPr>
                  <w:rStyle w:val="Hyperlink"/>
                </w:rPr>
                <w:t>www.linkedin.com/in/chrisbarill</w:t>
              </w:r>
            </w:hyperlink>
          </w:p>
          <w:p w14:paraId="502F2A6F" w14:textId="1C1C43FE" w:rsidR="001C0BB3" w:rsidRDefault="001C0BB3" w:rsidP="001C0BB3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</w:pPr>
            <w:hyperlink r:id="rId9" w:history="1">
              <w:r w:rsidRPr="00C167BD">
                <w:rPr>
                  <w:rStyle w:val="Hyperlink"/>
                </w:rPr>
                <w:t>www.hackerrank.com/cbarill2</w:t>
              </w:r>
            </w:hyperlink>
          </w:p>
          <w:p w14:paraId="606F5F78" w14:textId="74D5FBF0" w:rsidR="001C0BB3" w:rsidRPr="00CF1A49" w:rsidRDefault="001C0BB3" w:rsidP="001C0BB3">
            <w:pPr>
              <w:pStyle w:val="ContactInfoEmphasis"/>
              <w:tabs>
                <w:tab w:val="center" w:pos="4680"/>
                <w:tab w:val="right" w:pos="9360"/>
              </w:tabs>
              <w:contextualSpacing w:val="0"/>
            </w:pPr>
          </w:p>
        </w:tc>
      </w:tr>
    </w:tbl>
    <w:p w14:paraId="7B91CC9F" w14:textId="77777777" w:rsidR="004E01EB" w:rsidRPr="00CF1A49" w:rsidRDefault="00672F76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DE4650A9AD44B93910CDDEB1B54DB2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9216" w:type="dxa"/>
        <w:tblBorders>
          <w:left w:val="dotted" w:sz="18" w:space="0" w:color="BFBFBF" w:themeColor="background1" w:themeShade="BF"/>
        </w:tblBorders>
        <w:tblLayout w:type="fixed"/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16"/>
      </w:tblGrid>
      <w:tr w:rsidR="001D0BF1" w:rsidRPr="00CF1A49" w14:paraId="0E497F91" w14:textId="77777777" w:rsidTr="00020EF5">
        <w:trPr>
          <w:trHeight w:val="20"/>
        </w:trPr>
        <w:tc>
          <w:tcPr>
            <w:tcW w:w="9216" w:type="dxa"/>
          </w:tcPr>
          <w:p w14:paraId="38641B94" w14:textId="19EB04E4" w:rsidR="00B02584" w:rsidRPr="00CF1A49" w:rsidRDefault="00B02584" w:rsidP="00B02584">
            <w:pPr>
              <w:pStyle w:val="Heading3"/>
              <w:contextualSpacing w:val="0"/>
              <w:outlineLvl w:val="2"/>
            </w:pPr>
            <w:bookmarkStart w:id="1" w:name="_Hlk44360320"/>
            <w:r>
              <w:t>mAY 2019</w:t>
            </w:r>
            <w:r w:rsidRPr="00CF1A49">
              <w:t xml:space="preserve"> – </w:t>
            </w:r>
            <w:r>
              <w:t>Present</w:t>
            </w:r>
          </w:p>
          <w:p w14:paraId="7382C6F1" w14:textId="5547ACA7" w:rsidR="00B02584" w:rsidRPr="00CF1A49" w:rsidRDefault="008405C6" w:rsidP="00B02584">
            <w:pPr>
              <w:pStyle w:val="Heading2"/>
              <w:contextualSpacing w:val="0"/>
              <w:outlineLvl w:val="1"/>
            </w:pPr>
            <w:r>
              <w:t>Team Lead</w:t>
            </w:r>
            <w:r w:rsidR="00B02584" w:rsidRPr="00CF1A49">
              <w:t xml:space="preserve">, </w:t>
            </w:r>
            <w:r w:rsidR="00B02584">
              <w:rPr>
                <w:rStyle w:val="SubtleReference"/>
              </w:rPr>
              <w:t>Fast Enterprises, LLC</w:t>
            </w:r>
          </w:p>
          <w:p w14:paraId="08826AD7" w14:textId="619676ED" w:rsidR="001E3120" w:rsidRPr="00CF1A49" w:rsidRDefault="00C441F2" w:rsidP="00B02584">
            <w:pPr>
              <w:contextualSpacing w:val="0"/>
              <w:jc w:val="both"/>
            </w:pPr>
            <w:r>
              <w:t xml:space="preserve">Manage </w:t>
            </w:r>
            <w:r w:rsidR="00B02584">
              <w:t xml:space="preserve">a team of 3 Implementation Consultants supporting </w:t>
            </w:r>
            <w:r>
              <w:t xml:space="preserve">MARS, </w:t>
            </w:r>
            <w:r w:rsidR="00B02584">
              <w:t xml:space="preserve">the Mississippi Department of Revenue’s implementation of FAST’s </w:t>
            </w:r>
            <w:proofErr w:type="spellStart"/>
            <w:r w:rsidR="00B02584">
              <w:t>GenTax</w:t>
            </w:r>
            <w:proofErr w:type="spellEnd"/>
            <w:r w:rsidR="00B02584">
              <w:t xml:space="preserve"> software. </w:t>
            </w:r>
            <w:r w:rsidR="00A107E3">
              <w:t>Research, p</w:t>
            </w:r>
            <w:r w:rsidR="00B02584">
              <w:t>rioritize</w:t>
            </w:r>
            <w:r w:rsidR="00A107E3">
              <w:t>,</w:t>
            </w:r>
            <w:r w:rsidR="00B02584">
              <w:t xml:space="preserve"> and delegate tasks</w:t>
            </w:r>
            <w:r w:rsidR="00A107E3">
              <w:t xml:space="preserve">. </w:t>
            </w:r>
            <w:r w:rsidR="001669D9">
              <w:t xml:space="preserve"> </w:t>
            </w:r>
            <w:r w:rsidR="00A107E3">
              <w:t>Review code changes for adherence to FAST coding standards. M</w:t>
            </w:r>
            <w:r w:rsidR="00B02584">
              <w:t>entor my team</w:t>
            </w:r>
            <w:r w:rsidR="008405C6">
              <w:t xml:space="preserve"> </w:t>
            </w:r>
            <w:r w:rsidR="00A107E3">
              <w:t xml:space="preserve">members </w:t>
            </w:r>
            <w:r w:rsidR="008405C6">
              <w:t>to</w:t>
            </w:r>
            <w:r w:rsidR="00B02584">
              <w:t xml:space="preserve"> </w:t>
            </w:r>
            <w:r>
              <w:t>encourage</w:t>
            </w:r>
            <w:r w:rsidR="00B02584">
              <w:t xml:space="preserve"> their professional growth and development.</w:t>
            </w:r>
            <w:r w:rsidR="00D33C12">
              <w:t xml:space="preserve"> Complete annual performance reviews</w:t>
            </w:r>
            <w:r w:rsidR="009D2088">
              <w:t xml:space="preserve"> and give actionable feedback.</w:t>
            </w:r>
          </w:p>
        </w:tc>
      </w:tr>
      <w:tr w:rsidR="00F61DF9" w:rsidRPr="00CF1A49" w14:paraId="5B4C12B8" w14:textId="77777777" w:rsidTr="00020EF5">
        <w:trPr>
          <w:trHeight w:val="1059"/>
        </w:trPr>
        <w:tc>
          <w:tcPr>
            <w:tcW w:w="9216" w:type="dxa"/>
            <w:tcMar>
              <w:top w:w="216" w:type="dxa"/>
            </w:tcMar>
          </w:tcPr>
          <w:p w14:paraId="4E78F0E7" w14:textId="6502683A" w:rsidR="00B02584" w:rsidRPr="00CF1A49" w:rsidRDefault="00B02584" w:rsidP="00B02584">
            <w:pPr>
              <w:pStyle w:val="Heading3"/>
              <w:contextualSpacing w:val="0"/>
              <w:outlineLvl w:val="2"/>
            </w:pPr>
            <w:r>
              <w:t>Sep 2017</w:t>
            </w:r>
            <w:r w:rsidRPr="00CF1A49">
              <w:t xml:space="preserve"> – </w:t>
            </w:r>
            <w:r w:rsidR="008405C6">
              <w:t>Present</w:t>
            </w:r>
          </w:p>
          <w:p w14:paraId="10BEAAC2" w14:textId="77777777" w:rsidR="00B02584" w:rsidRPr="00CF1A49" w:rsidRDefault="00B02584" w:rsidP="00B02584">
            <w:pPr>
              <w:pStyle w:val="Heading2"/>
              <w:contextualSpacing w:val="0"/>
              <w:outlineLvl w:val="1"/>
            </w:pPr>
            <w:r>
              <w:t>Implementation Consultant</w:t>
            </w:r>
            <w:r w:rsidRPr="00CF1A49">
              <w:t xml:space="preserve">, </w:t>
            </w:r>
            <w:r>
              <w:rPr>
                <w:rStyle w:val="SubtleReference"/>
              </w:rPr>
              <w:t>Fast Enterprises, LLC</w:t>
            </w:r>
          </w:p>
          <w:p w14:paraId="34F94EAD" w14:textId="4A8940CE" w:rsidR="00F61DF9" w:rsidRDefault="009D2088" w:rsidP="00B02584">
            <w:pPr>
              <w:jc w:val="both"/>
            </w:pPr>
            <w:r>
              <w:t>Maintain, e</w:t>
            </w:r>
            <w:r w:rsidR="00B02584">
              <w:t>xtend</w:t>
            </w:r>
            <w:r>
              <w:t>,</w:t>
            </w:r>
            <w:r w:rsidR="00B02584">
              <w:t xml:space="preserve"> and improve MARS by researching issues to find </w:t>
            </w:r>
            <w:r w:rsidR="00D33C12">
              <w:t xml:space="preserve">root causes </w:t>
            </w:r>
            <w:r w:rsidR="00B02584">
              <w:t xml:space="preserve">and </w:t>
            </w:r>
            <w:r>
              <w:t xml:space="preserve">implement or </w:t>
            </w:r>
            <w:r w:rsidR="00D33C12">
              <w:t>suggest solutions</w:t>
            </w:r>
            <w:r w:rsidR="00B02584">
              <w:t xml:space="preserve"> using V</w:t>
            </w:r>
            <w:r w:rsidR="008405C6">
              <w:t xml:space="preserve">isual </w:t>
            </w:r>
            <w:r w:rsidR="00B02584">
              <w:t>B</w:t>
            </w:r>
            <w:r w:rsidR="008405C6">
              <w:t xml:space="preserve">asic </w:t>
            </w:r>
            <w:r w:rsidR="00B02584">
              <w:t>.Net and Microsoft SQL Server in Visual Studio and SQL Server Management Studio.</w:t>
            </w:r>
            <w:r w:rsidR="00705D6F">
              <w:t xml:space="preserve"> Improved the </w:t>
            </w:r>
            <w:r w:rsidR="003E6E92">
              <w:t xml:space="preserve">daily </w:t>
            </w:r>
            <w:r w:rsidR="00705D6F">
              <w:t xml:space="preserve">Lien </w:t>
            </w:r>
            <w:r w:rsidR="003E6E92">
              <w:t>R</w:t>
            </w:r>
            <w:r w:rsidR="00705D6F">
              <w:t xml:space="preserve">egistry </w:t>
            </w:r>
            <w:r w:rsidR="008B6712">
              <w:t>F</w:t>
            </w:r>
            <w:r w:rsidR="00705D6F">
              <w:t xml:space="preserve">ile generation process, reducing time to generate the file from 20 minutes to </w:t>
            </w:r>
            <w:r w:rsidR="003E6E92">
              <w:t xml:space="preserve">4 minutes. </w:t>
            </w:r>
            <w:r w:rsidR="00705D6F">
              <w:t>Recently added a new account type to support disbursement of COVID-19 relief payments to 30,000 struggling businesses across Mississippi.</w:t>
            </w:r>
          </w:p>
        </w:tc>
      </w:tr>
      <w:tr w:rsidR="00B02584" w14:paraId="5FB4A39A" w14:textId="77777777" w:rsidTr="00020EF5">
        <w:trPr>
          <w:trHeight w:val="846"/>
        </w:trPr>
        <w:tc>
          <w:tcPr>
            <w:tcW w:w="9216" w:type="dxa"/>
            <w:tcMar>
              <w:top w:w="216" w:type="dxa"/>
            </w:tcMar>
          </w:tcPr>
          <w:p w14:paraId="14E744E5" w14:textId="77777777" w:rsidR="00B02584" w:rsidRPr="00CF1A49" w:rsidRDefault="00B02584" w:rsidP="007A6879">
            <w:pPr>
              <w:pStyle w:val="Heading3"/>
              <w:contextualSpacing w:val="0"/>
              <w:outlineLvl w:val="2"/>
            </w:pPr>
            <w:r>
              <w:t>May 2016</w:t>
            </w:r>
            <w:r w:rsidRPr="00CF1A49">
              <w:t xml:space="preserve"> – </w:t>
            </w:r>
            <w:r>
              <w:t>Sep 2017</w:t>
            </w:r>
          </w:p>
          <w:p w14:paraId="074ABA65" w14:textId="77777777" w:rsidR="00B02584" w:rsidRPr="00CF1A49" w:rsidRDefault="00B02584" w:rsidP="007A6879">
            <w:pPr>
              <w:pStyle w:val="Heading2"/>
              <w:contextualSpacing w:val="0"/>
              <w:outlineLvl w:val="1"/>
            </w:pPr>
            <w:r>
              <w:t>Implementation Consultant</w:t>
            </w:r>
            <w:r w:rsidRPr="00CF1A49">
              <w:t xml:space="preserve">, </w:t>
            </w:r>
            <w:r>
              <w:rPr>
                <w:rStyle w:val="SubtleReference"/>
              </w:rPr>
              <w:t>Enlightened, Inc</w:t>
            </w:r>
          </w:p>
          <w:p w14:paraId="58DD66D1" w14:textId="77777777" w:rsidR="00B02584" w:rsidRDefault="00B02584" w:rsidP="00BA60DA">
            <w:pPr>
              <w:pStyle w:val="Heading5"/>
              <w:outlineLvl w:val="4"/>
            </w:pPr>
            <w:r>
              <w:t xml:space="preserve">Subcontractor to Fast Enterprises, LLC on the </w:t>
            </w:r>
            <w:r w:rsidRPr="0078623D">
              <w:t>Washin</w:t>
            </w:r>
            <w:r>
              <w:t>g</w:t>
            </w:r>
            <w:r w:rsidRPr="0078623D">
              <w:t>ton</w:t>
            </w:r>
            <w:r>
              <w:t>, D.C. Tax project</w:t>
            </w:r>
          </w:p>
          <w:p w14:paraId="40BE4D9F" w14:textId="466209FD" w:rsidR="00B02584" w:rsidRDefault="00B02584" w:rsidP="007A6879">
            <w:pPr>
              <w:jc w:val="both"/>
            </w:pPr>
            <w:r>
              <w:t xml:space="preserve">Worked with the District of Columbia Department of Revenue to </w:t>
            </w:r>
            <w:r w:rsidRPr="4CFFBCEF">
              <w:t>develop solutions in VB</w:t>
            </w:r>
            <w:r w:rsidR="00E26427">
              <w:t xml:space="preserve"> </w:t>
            </w:r>
            <w:r w:rsidRPr="4CFFBCEF">
              <w:t>.</w:t>
            </w:r>
            <w:r w:rsidR="00E26427">
              <w:t>NET</w:t>
            </w:r>
            <w:r w:rsidRPr="4CFFBCEF">
              <w:t xml:space="preserve"> and </w:t>
            </w:r>
            <w:r w:rsidR="00E26427">
              <w:t xml:space="preserve">MS </w:t>
            </w:r>
            <w:r w:rsidRPr="4CFFBCEF">
              <w:t>SQL Server</w:t>
            </w:r>
            <w:r w:rsidR="00665B39">
              <w:t>.</w:t>
            </w:r>
            <w:r w:rsidRPr="4CFFBCEF">
              <w:t xml:space="preserve"> </w:t>
            </w:r>
            <w:r w:rsidR="00665B39">
              <w:t>Hel</w:t>
            </w:r>
            <w:r w:rsidRPr="4CFFBCEF">
              <w:t>p</w:t>
            </w:r>
            <w:r w:rsidR="00665B39">
              <w:t xml:space="preserve">ed </w:t>
            </w:r>
            <w:r w:rsidRPr="4CFFBCEF">
              <w:t xml:space="preserve">create XML Schemas to implement </w:t>
            </w:r>
            <w:r>
              <w:t xml:space="preserve">Modernized </w:t>
            </w:r>
            <w:r w:rsidR="00665B39">
              <w:t>e-</w:t>
            </w:r>
            <w:r>
              <w:t>F</w:t>
            </w:r>
            <w:r w:rsidRPr="4CFFBCEF">
              <w:t>il</w:t>
            </w:r>
            <w:r w:rsidR="00665B39">
              <w:t>e</w:t>
            </w:r>
            <w:r w:rsidR="00E26427">
              <w:t xml:space="preserve"> (electronic filing through the IRS)</w:t>
            </w:r>
            <w:r w:rsidR="00665B39">
              <w:t>.</w:t>
            </w:r>
            <w:r w:rsidRPr="4CFFBCEF">
              <w:t xml:space="preserve"> </w:t>
            </w:r>
            <w:r w:rsidR="00665B39">
              <w:t>D</w:t>
            </w:r>
            <w:r w:rsidRPr="4CFFBCEF">
              <w:t>evelop</w:t>
            </w:r>
            <w:r w:rsidR="00665B39">
              <w:t>ed</w:t>
            </w:r>
            <w:r w:rsidRPr="4CFFBCEF">
              <w:t xml:space="preserve"> a new integration with Bank of America</w:t>
            </w:r>
            <w:r w:rsidR="009D2088">
              <w:t>,</w:t>
            </w:r>
            <w:r w:rsidR="00E26427">
              <w:t xml:space="preserve"> so thousands of</w:t>
            </w:r>
            <w:r w:rsidR="009D2088">
              <w:t xml:space="preserve"> underbanked</w:t>
            </w:r>
            <w:r w:rsidR="00E26427">
              <w:t xml:space="preserve"> taxpayers </w:t>
            </w:r>
            <w:r w:rsidR="00705D6F">
              <w:t>can</w:t>
            </w:r>
            <w:r w:rsidR="00E26427">
              <w:t xml:space="preserve"> receive </w:t>
            </w:r>
            <w:r w:rsidR="00705D6F">
              <w:t xml:space="preserve">their </w:t>
            </w:r>
            <w:r w:rsidR="00E26427">
              <w:t>tax refund on</w:t>
            </w:r>
            <w:r w:rsidR="00705D6F">
              <w:t xml:space="preserve"> a</w:t>
            </w:r>
            <w:r w:rsidR="00E26427">
              <w:t xml:space="preserve"> prepaid debit card</w:t>
            </w:r>
            <w:r w:rsidR="009D2088">
              <w:t xml:space="preserve"> instead of direct deposit or </w:t>
            </w:r>
            <w:r w:rsidR="00705D6F">
              <w:t xml:space="preserve">a </w:t>
            </w:r>
            <w:r w:rsidR="009D2088">
              <w:t>paper check</w:t>
            </w:r>
            <w:r w:rsidRPr="4CFFBCEF">
              <w:t>.</w:t>
            </w:r>
            <w:r w:rsidR="00742D63">
              <w:t xml:space="preserve"> Helped implement fraud detection to stop fraudulent refunds, potentially saving millions of dollars per year.</w:t>
            </w:r>
          </w:p>
        </w:tc>
      </w:tr>
      <w:tr w:rsidR="4CFFBCEF" w14:paraId="721DABB7" w14:textId="77777777" w:rsidTr="002159CB">
        <w:trPr>
          <w:trHeight w:val="20"/>
        </w:trPr>
        <w:tc>
          <w:tcPr>
            <w:tcW w:w="9216" w:type="dxa"/>
            <w:tcMar>
              <w:top w:w="216" w:type="dxa"/>
            </w:tcMar>
          </w:tcPr>
          <w:p w14:paraId="10A9E303" w14:textId="764AE47F" w:rsidR="4CFFBCEF" w:rsidRDefault="4CFFBCEF" w:rsidP="4CFFBCEF">
            <w:pPr>
              <w:pStyle w:val="Heading3"/>
              <w:outlineLvl w:val="2"/>
            </w:pPr>
            <w:r w:rsidRPr="4CFFBCEF">
              <w:t>APR 2014 – APR 2016</w:t>
            </w:r>
          </w:p>
          <w:p w14:paraId="4B91A76D" w14:textId="349C0973" w:rsidR="4CFFBCEF" w:rsidRDefault="4CFFBCEF" w:rsidP="4CFFBCEF">
            <w:pPr>
              <w:pStyle w:val="Heading2"/>
              <w:outlineLvl w:val="1"/>
            </w:pPr>
            <w:r w:rsidRPr="4CFFBCEF">
              <w:t xml:space="preserve">Integration Engineer, </w:t>
            </w:r>
            <w:r w:rsidRPr="4CFFBCEF">
              <w:rPr>
                <w:rStyle w:val="SubtleReference"/>
              </w:rPr>
              <w:t>Epic Systems Corporation</w:t>
            </w:r>
          </w:p>
          <w:p w14:paraId="5BF39E72" w14:textId="4B308A61" w:rsidR="4CFFBCEF" w:rsidRDefault="4CFFBCEF" w:rsidP="4CFFBCEF">
            <w:pPr>
              <w:jc w:val="both"/>
            </w:pPr>
            <w:r w:rsidRPr="4CFFBCEF">
              <w:rPr>
                <w:rFonts w:ascii="Calibri" w:eastAsia="Calibri" w:hAnsi="Calibri" w:cs="Calibri"/>
              </w:rPr>
              <w:t>Designed and developed HL7 and XML interfaces for integration between Epic</w:t>
            </w:r>
            <w:r w:rsidR="00E26427">
              <w:rPr>
                <w:rFonts w:ascii="Calibri" w:eastAsia="Calibri" w:hAnsi="Calibri" w:cs="Calibri"/>
              </w:rPr>
              <w:t>’s electronic health record</w:t>
            </w:r>
            <w:r w:rsidRPr="4CFFBCEF">
              <w:rPr>
                <w:rFonts w:ascii="Calibri" w:eastAsia="Calibri" w:hAnsi="Calibri" w:cs="Calibri"/>
              </w:rPr>
              <w:t xml:space="preserve"> software and third-party systems</w:t>
            </w:r>
            <w:r w:rsidR="00E26427">
              <w:rPr>
                <w:rFonts w:ascii="Calibri" w:eastAsia="Calibri" w:hAnsi="Calibri" w:cs="Calibri"/>
              </w:rPr>
              <w:t>, such as registration systems and radiology devices,</w:t>
            </w:r>
            <w:r w:rsidRPr="4CFFBCEF">
              <w:rPr>
                <w:rFonts w:ascii="Calibri" w:eastAsia="Calibri" w:hAnsi="Calibri" w:cs="Calibri"/>
              </w:rPr>
              <w:t xml:space="preserve"> using </w:t>
            </w:r>
            <w:r w:rsidR="0059104B">
              <w:rPr>
                <w:rFonts w:ascii="Calibri" w:eastAsia="Calibri" w:hAnsi="Calibri" w:cs="Calibri"/>
              </w:rPr>
              <w:t>Cache/M</w:t>
            </w:r>
            <w:r w:rsidRPr="4CFFBCEF">
              <w:rPr>
                <w:rFonts w:ascii="Calibri" w:eastAsia="Calibri" w:hAnsi="Calibri" w:cs="Calibri"/>
              </w:rPr>
              <w:t>.</w:t>
            </w:r>
            <w:r w:rsidR="00E26427">
              <w:rPr>
                <w:rFonts w:ascii="Calibri" w:eastAsia="Calibri" w:hAnsi="Calibri" w:cs="Calibri"/>
              </w:rPr>
              <w:t xml:space="preserve"> Created an XML interface for </w:t>
            </w:r>
            <w:r w:rsidR="009D2088">
              <w:rPr>
                <w:rFonts w:ascii="Calibri" w:eastAsia="Calibri" w:hAnsi="Calibri" w:cs="Calibri"/>
              </w:rPr>
              <w:t xml:space="preserve">the </w:t>
            </w:r>
            <w:r w:rsidR="00E26427">
              <w:rPr>
                <w:rFonts w:ascii="Calibri" w:eastAsia="Calibri" w:hAnsi="Calibri" w:cs="Calibri"/>
              </w:rPr>
              <w:t xml:space="preserve">Denmark </w:t>
            </w:r>
            <w:r w:rsidR="009D2088">
              <w:rPr>
                <w:rFonts w:ascii="Calibri" w:eastAsia="Calibri" w:hAnsi="Calibri" w:cs="Calibri"/>
              </w:rPr>
              <w:t xml:space="preserve">implementation </w:t>
            </w:r>
            <w:r w:rsidR="00E26427">
              <w:rPr>
                <w:rFonts w:ascii="Calibri" w:eastAsia="Calibri" w:hAnsi="Calibri" w:cs="Calibri"/>
              </w:rPr>
              <w:t>that is used by most of the country’s hospital</w:t>
            </w:r>
            <w:r w:rsidR="005A014A">
              <w:rPr>
                <w:rFonts w:ascii="Calibri" w:eastAsia="Calibri" w:hAnsi="Calibri" w:cs="Calibri"/>
              </w:rPr>
              <w:t xml:space="preserve"> staff</w:t>
            </w:r>
            <w:r w:rsidR="00E26427">
              <w:rPr>
                <w:rFonts w:ascii="Calibri" w:eastAsia="Calibri" w:hAnsi="Calibri" w:cs="Calibri"/>
              </w:rPr>
              <w:t xml:space="preserve"> for clinical correspondence</w:t>
            </w:r>
            <w:r w:rsidR="005A014A">
              <w:rPr>
                <w:rFonts w:ascii="Calibri" w:eastAsia="Calibri" w:hAnsi="Calibri" w:cs="Calibri"/>
              </w:rPr>
              <w:t>.</w:t>
            </w:r>
          </w:p>
        </w:tc>
      </w:tr>
    </w:tbl>
    <w:bookmarkEnd w:id="1" w:displacedByCustomXml="next"/>
    <w:bookmarkStart w:id="2" w:name="_Hlk44359289" w:displacedByCustomXml="next"/>
    <w:sdt>
      <w:sdtPr>
        <w:alias w:val="Education:"/>
        <w:tag w:val="Education:"/>
        <w:id w:val="-1908763273"/>
        <w:placeholder>
          <w:docPart w:val="3FA3669BCD414A75BCAF295235F16C99"/>
        </w:placeholder>
        <w:temporary/>
        <w:showingPlcHdr/>
        <w15:appearance w15:val="hidden"/>
      </w:sdtPr>
      <w:sdtEndPr/>
      <w:sdtContent>
        <w:p w14:paraId="10770ED0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0" w:type="auto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8155"/>
      </w:tblGrid>
      <w:tr w:rsidR="001D0BF1" w:rsidRPr="00CF1A49" w14:paraId="233900E4" w14:textId="77777777" w:rsidTr="00020EF5">
        <w:trPr>
          <w:trHeight w:val="313"/>
        </w:trPr>
        <w:tc>
          <w:tcPr>
            <w:tcW w:w="0" w:type="auto"/>
          </w:tcPr>
          <w:p w14:paraId="427FFF9A" w14:textId="77777777" w:rsidR="001D0BF1" w:rsidRPr="00CF1A49" w:rsidRDefault="00987E5C" w:rsidP="001D0BF1">
            <w:pPr>
              <w:pStyle w:val="Heading3"/>
              <w:contextualSpacing w:val="0"/>
              <w:outlineLvl w:val="2"/>
            </w:pPr>
            <w:bookmarkStart w:id="3" w:name="_Hlk44354737"/>
            <w:r>
              <w:t>May</w:t>
            </w:r>
            <w:r w:rsidR="001D0BF1" w:rsidRPr="00CF1A49">
              <w:t xml:space="preserve"> </w:t>
            </w:r>
            <w:r>
              <w:t>2013</w:t>
            </w:r>
          </w:p>
          <w:p w14:paraId="437DA012" w14:textId="77777777" w:rsidR="001D0BF1" w:rsidRPr="00CF1A49" w:rsidRDefault="00987E5C" w:rsidP="001D0BF1">
            <w:pPr>
              <w:pStyle w:val="Heading2"/>
              <w:contextualSpacing w:val="0"/>
              <w:outlineLvl w:val="1"/>
            </w:pPr>
            <w:r>
              <w:t>Bachelor of Science, Computer Science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West Virginia University</w:t>
            </w:r>
          </w:p>
          <w:p w14:paraId="5A630162" w14:textId="29977CAA" w:rsidR="003E6E92" w:rsidRPr="00CF1A49" w:rsidRDefault="4CFFBCEF" w:rsidP="4CFFBCEF">
            <w:pPr>
              <w:contextualSpacing w:val="0"/>
              <w:jc w:val="both"/>
            </w:pPr>
            <w:r>
              <w:t>Minor in Physics</w:t>
            </w:r>
          </w:p>
        </w:tc>
      </w:tr>
    </w:tbl>
    <w:bookmarkEnd w:id="2"/>
    <w:bookmarkEnd w:id="3"/>
    <w:p w14:paraId="239040C9" w14:textId="4D086DB0" w:rsidR="007D3748" w:rsidRDefault="009934CC" w:rsidP="007D3748">
      <w:pPr>
        <w:pStyle w:val="Heading1"/>
      </w:pPr>
      <w:r>
        <w:lastRenderedPageBreak/>
        <w:t>Projects</w:t>
      </w:r>
    </w:p>
    <w:tbl>
      <w:tblPr>
        <w:tblStyle w:val="TableGrid"/>
        <w:tblW w:w="4935" w:type="pct"/>
        <w:tblBorders>
          <w:left w:val="dotted" w:sz="18" w:space="0" w:color="BFBFBF" w:themeColor="background1" w:themeShade="BF"/>
        </w:tblBorders>
        <w:tblCellMar>
          <w:left w:w="288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16"/>
      </w:tblGrid>
      <w:tr w:rsidR="0067499A" w:rsidRPr="00CF1A49" w14:paraId="43D7FCA2" w14:textId="77777777" w:rsidTr="002159CB">
        <w:trPr>
          <w:trHeight w:val="20"/>
        </w:trPr>
        <w:tc>
          <w:tcPr>
            <w:tcW w:w="5000" w:type="pct"/>
          </w:tcPr>
          <w:p w14:paraId="4B8B9139" w14:textId="6300EB68" w:rsidR="000729A6" w:rsidRPr="000729A6" w:rsidRDefault="0067499A" w:rsidP="002159CB">
            <w:pPr>
              <w:pStyle w:val="Heading2"/>
              <w:contextualSpacing w:val="0"/>
              <w:jc w:val="both"/>
              <w:outlineLvl w:val="1"/>
              <w:rPr>
                <w:b w:val="0"/>
                <w:smallCaps/>
                <w:color w:val="595959" w:themeColor="text1" w:themeTint="A6"/>
              </w:rPr>
            </w:pPr>
            <w:r>
              <w:t xml:space="preserve">Untitled RPG </w:t>
            </w:r>
            <w:r>
              <w:rPr>
                <w:rStyle w:val="SubtleReference"/>
              </w:rPr>
              <w:t>C++ (SFML)</w:t>
            </w:r>
          </w:p>
          <w:p w14:paraId="6BF57D62" w14:textId="4F4A6F02" w:rsidR="0067499A" w:rsidRDefault="0067499A" w:rsidP="002159CB">
            <w:pPr>
              <w:pStyle w:val="Heading2"/>
              <w:jc w:val="both"/>
              <w:outlineLvl w:val="1"/>
            </w:pP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A tile-based, turn-based RPG with simple mechanics </w:t>
            </w:r>
            <w:r w:rsidR="00B2364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to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digitiz</w:t>
            </w:r>
            <w:r w:rsidR="00B23642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e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tabletop gaming for kids.</w:t>
            </w:r>
            <w:r w:rsidR="002424B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It will feature a procedurally generated game board with monsters to defeat, prisoners to rescue, and treasure to collect.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I got this idea very recently, so I’ve barely started it</w:t>
            </w:r>
            <w:r w:rsidR="00EA501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.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EA501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I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plan to </w:t>
            </w:r>
            <w:r w:rsidR="00EA501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have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a</w:t>
            </w:r>
            <w:r w:rsidR="00EA501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working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</w:t>
            </w:r>
            <w:r w:rsidR="00142B9B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prototype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on GitHub soon.</w:t>
            </w:r>
          </w:p>
        </w:tc>
      </w:tr>
      <w:tr w:rsidR="0067499A" w:rsidRPr="00CF1A49" w14:paraId="5868CFC2" w14:textId="77777777" w:rsidTr="002159CB">
        <w:trPr>
          <w:trHeight w:val="1138"/>
        </w:trPr>
        <w:tc>
          <w:tcPr>
            <w:tcW w:w="5000" w:type="pct"/>
            <w:tcMar>
              <w:top w:w="216" w:type="dxa"/>
            </w:tcMar>
          </w:tcPr>
          <w:p w14:paraId="1CCFB60A" w14:textId="3553D5D0" w:rsidR="0067499A" w:rsidRDefault="0067499A" w:rsidP="002159CB">
            <w:pPr>
              <w:pStyle w:val="Heading2"/>
              <w:contextualSpacing w:val="0"/>
              <w:jc w:val="both"/>
              <w:outlineLvl w:val="1"/>
              <w:rPr>
                <w:rStyle w:val="SubtleReference"/>
              </w:rPr>
            </w:pPr>
            <w:r>
              <w:t xml:space="preserve">Pong </w:t>
            </w:r>
            <w:r>
              <w:rPr>
                <w:rStyle w:val="SubtleReference"/>
              </w:rPr>
              <w:t>C++ (Direct2D)</w:t>
            </w:r>
          </w:p>
          <w:p w14:paraId="6C3E6F04" w14:textId="188E4BD7" w:rsidR="000729A6" w:rsidRPr="000729A6" w:rsidRDefault="00672F76" w:rsidP="002159CB">
            <w:pPr>
              <w:pStyle w:val="ContactInfoEmphasis"/>
              <w:jc w:val="both"/>
            </w:pPr>
            <w:hyperlink r:id="rId10" w:history="1">
              <w:r w:rsidR="000729A6" w:rsidRPr="00867D70">
                <w:rPr>
                  <w:rStyle w:val="Hyperlink"/>
                </w:rPr>
                <w:t>https://github.com/cbarill2/Direct2DPong</w:t>
              </w:r>
            </w:hyperlink>
            <w:r w:rsidR="000729A6">
              <w:t xml:space="preserve"> </w:t>
            </w:r>
          </w:p>
          <w:p w14:paraId="39CBBEF0" w14:textId="4F631DF9" w:rsidR="0067499A" w:rsidRDefault="0067499A" w:rsidP="002159CB">
            <w:pPr>
              <w:pStyle w:val="Heading3"/>
              <w:jc w:val="both"/>
              <w:outlineLvl w:val="2"/>
            </w:pP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Re-creation of the game Pong with </w:t>
            </w:r>
            <w:r w:rsidR="002424B1">
              <w:rPr>
                <w:rFonts w:eastAsiaTheme="minorHAnsi" w:cstheme="minorBidi"/>
                <w:b w:val="0"/>
                <w:caps w:val="0"/>
                <w:szCs w:val="22"/>
              </w:rPr>
              <w:t xml:space="preserve">a bouncing ball and 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2 opposing paddles, which can be moved independently using one keyboard</w:t>
            </w:r>
            <w:r w:rsidR="002424B1">
              <w:rPr>
                <w:rFonts w:eastAsiaTheme="minorHAnsi" w:cstheme="minorBidi"/>
                <w:b w:val="0"/>
                <w:caps w:val="0"/>
                <w:szCs w:val="22"/>
              </w:rPr>
              <w:t xml:space="preserve"> (W and S to move the left paddle and the up and down arrow keys to move the right paddle)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 xml:space="preserve">. </w:t>
            </w:r>
            <w:r w:rsidR="00C93BB3">
              <w:rPr>
                <w:rFonts w:eastAsiaTheme="minorHAnsi" w:cstheme="minorBidi"/>
                <w:b w:val="0"/>
                <w:caps w:val="0"/>
                <w:szCs w:val="22"/>
              </w:rPr>
              <w:t>This is a w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ork</w:t>
            </w:r>
            <w:r w:rsidR="00C93BB3">
              <w:rPr>
                <w:rFonts w:eastAsiaTheme="minorHAnsi" w:cstheme="minorBidi"/>
                <w:b w:val="0"/>
                <w:caps w:val="0"/>
                <w:szCs w:val="22"/>
              </w:rPr>
              <w:t>-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in</w:t>
            </w:r>
            <w:r w:rsidR="00C93BB3">
              <w:rPr>
                <w:rFonts w:eastAsiaTheme="minorHAnsi" w:cstheme="minorBidi"/>
                <w:b w:val="0"/>
                <w:caps w:val="0"/>
                <w:szCs w:val="22"/>
              </w:rPr>
              <w:t>-</w:t>
            </w:r>
            <w:r>
              <w:rPr>
                <w:rFonts w:eastAsiaTheme="minorHAnsi" w:cstheme="minorBidi"/>
                <w:b w:val="0"/>
                <w:caps w:val="0"/>
                <w:szCs w:val="22"/>
              </w:rPr>
              <w:t>progress.</w:t>
            </w:r>
          </w:p>
        </w:tc>
      </w:tr>
      <w:tr w:rsidR="002424B1" w:rsidRPr="00CF1A49" w14:paraId="40B9BD6C" w14:textId="77777777" w:rsidTr="002159CB">
        <w:trPr>
          <w:trHeight w:val="283"/>
        </w:trPr>
        <w:tc>
          <w:tcPr>
            <w:tcW w:w="5000" w:type="pct"/>
            <w:tcMar>
              <w:top w:w="216" w:type="dxa"/>
            </w:tcMar>
          </w:tcPr>
          <w:p w14:paraId="30A4BC91" w14:textId="2881A835" w:rsidR="002424B1" w:rsidRDefault="002424B1" w:rsidP="002159CB">
            <w:pPr>
              <w:pStyle w:val="Heading2"/>
              <w:contextualSpacing w:val="0"/>
              <w:jc w:val="both"/>
              <w:outlineLvl w:val="1"/>
              <w:rPr>
                <w:rStyle w:val="SubtleReference"/>
              </w:rPr>
            </w:pPr>
            <w:r>
              <w:t>Learning LWJGL</w:t>
            </w:r>
            <w:r w:rsidRPr="00CF1A49">
              <w:t xml:space="preserve"> </w:t>
            </w:r>
            <w:r>
              <w:rPr>
                <w:rStyle w:val="SubtleReference"/>
              </w:rPr>
              <w:t>Java (LWJGL)</w:t>
            </w:r>
          </w:p>
          <w:p w14:paraId="111ECF6D" w14:textId="6FDC3F3B" w:rsidR="000729A6" w:rsidRPr="00CF1A49" w:rsidRDefault="00672F76" w:rsidP="002159CB">
            <w:pPr>
              <w:pStyle w:val="ContactInfoEmphasis"/>
              <w:jc w:val="both"/>
            </w:pPr>
            <w:hyperlink r:id="rId11" w:history="1">
              <w:r w:rsidR="000729A6" w:rsidRPr="00867D70">
                <w:rPr>
                  <w:rStyle w:val="Hyperlink"/>
                </w:rPr>
                <w:t>https://github.com/crippledrat/LearningLWJGL</w:t>
              </w:r>
            </w:hyperlink>
            <w:r w:rsidR="000729A6">
              <w:t xml:space="preserve"> </w:t>
            </w:r>
          </w:p>
          <w:p w14:paraId="57ADC70A" w14:textId="2D4D5047" w:rsidR="002424B1" w:rsidRDefault="002424B1" w:rsidP="002159CB">
            <w:pPr>
              <w:pStyle w:val="Heading2"/>
              <w:jc w:val="both"/>
              <w:outlineLvl w:val="1"/>
            </w:pPr>
            <w:r w:rsidRPr="002424B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Basic 3D space with a first-person camera. There is also some code for procedural generation of a simple action-adventure dungeon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(from before </w:t>
            </w:r>
            <w:r w:rsidR="00EA501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I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switched </w:t>
            </w:r>
            <w:r w:rsidR="00EA5017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it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to 3D)</w:t>
            </w:r>
            <w:r w:rsidRPr="002424B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, but I 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never</w:t>
            </w:r>
            <w:r w:rsidRPr="002424B1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completed rendering for it.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 xml:space="preserve"> Though incomplete, </w:t>
            </w:r>
            <w:r w:rsidR="00226150"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this s</w:t>
            </w:r>
            <w:r>
              <w:rPr>
                <w:rFonts w:eastAsiaTheme="minorHAnsi" w:cstheme="minorBidi"/>
                <w:b w:val="0"/>
                <w:caps w:val="0"/>
                <w:color w:val="595959" w:themeColor="text1" w:themeTint="A6"/>
                <w:sz w:val="22"/>
                <w:szCs w:val="22"/>
              </w:rPr>
              <w:t>hows my understanding of object-oriented programming and project structure.</w:t>
            </w:r>
          </w:p>
        </w:tc>
      </w:tr>
      <w:tr w:rsidR="000729A6" w:rsidRPr="00CF1A49" w14:paraId="622B93EA" w14:textId="77777777" w:rsidTr="002159CB">
        <w:trPr>
          <w:trHeight w:val="283"/>
        </w:trPr>
        <w:tc>
          <w:tcPr>
            <w:tcW w:w="5000" w:type="pct"/>
            <w:tcMar>
              <w:top w:w="216" w:type="dxa"/>
            </w:tcMar>
          </w:tcPr>
          <w:p w14:paraId="4E905B41" w14:textId="77777777" w:rsidR="000729A6" w:rsidRDefault="000729A6" w:rsidP="002159CB">
            <w:pPr>
              <w:pStyle w:val="Heading2"/>
              <w:jc w:val="both"/>
              <w:outlineLvl w:val="1"/>
              <w:rPr>
                <w:rStyle w:val="SubtleReference"/>
              </w:rPr>
            </w:pPr>
            <w:r>
              <w:t xml:space="preserve">LogDodger </w:t>
            </w:r>
            <w:r w:rsidRPr="000729A6">
              <w:rPr>
                <w:rStyle w:val="SubtleReference"/>
              </w:rPr>
              <w:t>Python (PyGame)</w:t>
            </w:r>
          </w:p>
          <w:p w14:paraId="0AC39DB9" w14:textId="78BFA1B5" w:rsidR="000729A6" w:rsidRDefault="00672F76" w:rsidP="002159CB">
            <w:pPr>
              <w:pStyle w:val="ContactInfoEmphasis"/>
              <w:jc w:val="both"/>
            </w:pPr>
            <w:hyperlink r:id="rId12" w:history="1">
              <w:r w:rsidR="000729A6" w:rsidRPr="00867D70">
                <w:rPr>
                  <w:rStyle w:val="Hyperlink"/>
                </w:rPr>
                <w:t>https://github.com/cbarill2/CodeSamples/blob/master/logdodger.py</w:t>
              </w:r>
            </w:hyperlink>
          </w:p>
          <w:p w14:paraId="1398A62C" w14:textId="684523DC" w:rsidR="000729A6" w:rsidRDefault="000729A6" w:rsidP="002159CB">
            <w:pPr>
              <w:pStyle w:val="ContactInfoEmphasis"/>
              <w:jc w:val="both"/>
            </w:pPr>
            <w:r>
              <w:rPr>
                <w:b w:val="0"/>
                <w:color w:val="595959" w:themeColor="text1" w:themeTint="A6"/>
              </w:rPr>
              <w:t>My first game project: a simple arcade game. You play as a treasure hunter trying to climb a hill while monkeys roll logs down the hill to impede you</w:t>
            </w:r>
            <w:r w:rsidR="00226150">
              <w:rPr>
                <w:b w:val="0"/>
                <w:color w:val="595959" w:themeColor="text1" w:themeTint="A6"/>
              </w:rPr>
              <w:t>. Dodge the logs by moving left or right, but you never progress up the hill, so it’s a</w:t>
            </w:r>
            <w:r w:rsidR="00327608">
              <w:rPr>
                <w:b w:val="0"/>
                <w:color w:val="595959" w:themeColor="text1" w:themeTint="A6"/>
              </w:rPr>
              <w:t xml:space="preserve"> simple</w:t>
            </w:r>
            <w:r w:rsidR="00226150">
              <w:rPr>
                <w:b w:val="0"/>
                <w:color w:val="595959" w:themeColor="text1" w:themeTint="A6"/>
              </w:rPr>
              <w:t xml:space="preserve"> endless runner.</w:t>
            </w:r>
          </w:p>
        </w:tc>
      </w:tr>
    </w:tbl>
    <w:p w14:paraId="7BA4E81F" w14:textId="77777777" w:rsidR="00B51D1B" w:rsidRPr="006E1507" w:rsidRDefault="00B51D1B" w:rsidP="001669D9"/>
    <w:sectPr w:rsidR="00B51D1B" w:rsidRPr="006E1507" w:rsidSect="005A1B10">
      <w:footerReference w:type="default" r:id="rId13"/>
      <w:headerReference w:type="first" r:id="rId14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E8A54" w14:textId="77777777" w:rsidR="00672F76" w:rsidRDefault="00672F76" w:rsidP="0068194B">
      <w:r>
        <w:separator/>
      </w:r>
    </w:p>
    <w:p w14:paraId="1B5DAE61" w14:textId="77777777" w:rsidR="00672F76" w:rsidRDefault="00672F76"/>
    <w:p w14:paraId="73F78E6F" w14:textId="77777777" w:rsidR="00672F76" w:rsidRDefault="00672F76"/>
  </w:endnote>
  <w:endnote w:type="continuationSeparator" w:id="0">
    <w:p w14:paraId="1E1CC51B" w14:textId="77777777" w:rsidR="00672F76" w:rsidRDefault="00672F76" w:rsidP="0068194B">
      <w:r>
        <w:continuationSeparator/>
      </w:r>
    </w:p>
    <w:p w14:paraId="50C25C46" w14:textId="77777777" w:rsidR="00672F76" w:rsidRDefault="00672F76"/>
    <w:p w14:paraId="4B5ABD80" w14:textId="77777777" w:rsidR="00672F76" w:rsidRDefault="00672F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E48E85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9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30431" w14:textId="77777777" w:rsidR="00672F76" w:rsidRDefault="00672F76" w:rsidP="0068194B">
      <w:r>
        <w:separator/>
      </w:r>
    </w:p>
    <w:p w14:paraId="6A94C362" w14:textId="77777777" w:rsidR="00672F76" w:rsidRDefault="00672F76"/>
    <w:p w14:paraId="681882E8" w14:textId="77777777" w:rsidR="00672F76" w:rsidRDefault="00672F76"/>
  </w:footnote>
  <w:footnote w:type="continuationSeparator" w:id="0">
    <w:p w14:paraId="6000F84D" w14:textId="77777777" w:rsidR="00672F76" w:rsidRDefault="00672F76" w:rsidP="0068194B">
      <w:r>
        <w:continuationSeparator/>
      </w:r>
    </w:p>
    <w:p w14:paraId="20428315" w14:textId="77777777" w:rsidR="00672F76" w:rsidRDefault="00672F76"/>
    <w:p w14:paraId="32AB7FB1" w14:textId="77777777" w:rsidR="00672F76" w:rsidRDefault="00672F7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92C6A6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062DD3B" wp14:editId="7BCE13E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 xmlns:a="http://schemas.openxmlformats.org/drawingml/2006/main">
          <w:pict>
            <v:line id="Straight Connector 5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alt="Header dividing line" o:spid="_x0000_s1026" strokecolor="#5a5a5a [2109]" strokeweight=".5pt" from="0,0" to="612pt,0" w14:anchorId="74368D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D6C3D50"/>
    <w:multiLevelType w:val="hybridMultilevel"/>
    <w:tmpl w:val="A9D2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0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23D"/>
    <w:rsid w:val="000001EF"/>
    <w:rsid w:val="00007322"/>
    <w:rsid w:val="00007728"/>
    <w:rsid w:val="00020EF5"/>
    <w:rsid w:val="00024584"/>
    <w:rsid w:val="00024730"/>
    <w:rsid w:val="00055E95"/>
    <w:rsid w:val="0007021F"/>
    <w:rsid w:val="000729A6"/>
    <w:rsid w:val="00076517"/>
    <w:rsid w:val="000B2BA5"/>
    <w:rsid w:val="000F2F8C"/>
    <w:rsid w:val="0010006E"/>
    <w:rsid w:val="001045A8"/>
    <w:rsid w:val="0011074D"/>
    <w:rsid w:val="00114A91"/>
    <w:rsid w:val="001427E1"/>
    <w:rsid w:val="00142B9B"/>
    <w:rsid w:val="00163668"/>
    <w:rsid w:val="001669D9"/>
    <w:rsid w:val="00171566"/>
    <w:rsid w:val="00171A44"/>
    <w:rsid w:val="00174676"/>
    <w:rsid w:val="001755A8"/>
    <w:rsid w:val="00184014"/>
    <w:rsid w:val="00192008"/>
    <w:rsid w:val="001A319F"/>
    <w:rsid w:val="001C0BB3"/>
    <w:rsid w:val="001C0E68"/>
    <w:rsid w:val="001C4B6F"/>
    <w:rsid w:val="001D0BF1"/>
    <w:rsid w:val="001D6815"/>
    <w:rsid w:val="001E3120"/>
    <w:rsid w:val="001E7E0C"/>
    <w:rsid w:val="001F0BB0"/>
    <w:rsid w:val="001F4E6D"/>
    <w:rsid w:val="001F6140"/>
    <w:rsid w:val="00203573"/>
    <w:rsid w:val="00203FE8"/>
    <w:rsid w:val="0020597D"/>
    <w:rsid w:val="00213696"/>
    <w:rsid w:val="00213B4C"/>
    <w:rsid w:val="002159CB"/>
    <w:rsid w:val="00222CDB"/>
    <w:rsid w:val="002253B0"/>
    <w:rsid w:val="00226150"/>
    <w:rsid w:val="00236D54"/>
    <w:rsid w:val="00241D8C"/>
    <w:rsid w:val="00241FDB"/>
    <w:rsid w:val="002424B1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70BE"/>
    <w:rsid w:val="0030088C"/>
    <w:rsid w:val="00307140"/>
    <w:rsid w:val="0031032F"/>
    <w:rsid w:val="00316DFF"/>
    <w:rsid w:val="00325B57"/>
    <w:rsid w:val="003262A9"/>
    <w:rsid w:val="00327608"/>
    <w:rsid w:val="00336056"/>
    <w:rsid w:val="003544E1"/>
    <w:rsid w:val="00366398"/>
    <w:rsid w:val="00383BEA"/>
    <w:rsid w:val="003A0632"/>
    <w:rsid w:val="003A30E5"/>
    <w:rsid w:val="003A6ADF"/>
    <w:rsid w:val="003B5928"/>
    <w:rsid w:val="003D380F"/>
    <w:rsid w:val="003E160D"/>
    <w:rsid w:val="003E6E92"/>
    <w:rsid w:val="003F1D5F"/>
    <w:rsid w:val="00405128"/>
    <w:rsid w:val="00406CFF"/>
    <w:rsid w:val="00416B25"/>
    <w:rsid w:val="00420592"/>
    <w:rsid w:val="00425689"/>
    <w:rsid w:val="004319E0"/>
    <w:rsid w:val="00437E8C"/>
    <w:rsid w:val="00440225"/>
    <w:rsid w:val="0044085F"/>
    <w:rsid w:val="004533E7"/>
    <w:rsid w:val="004726BC"/>
    <w:rsid w:val="00474105"/>
    <w:rsid w:val="004750C3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16123"/>
    <w:rsid w:val="00550561"/>
    <w:rsid w:val="00566A35"/>
    <w:rsid w:val="0056701E"/>
    <w:rsid w:val="005740D7"/>
    <w:rsid w:val="0059104B"/>
    <w:rsid w:val="005929AB"/>
    <w:rsid w:val="005A014A"/>
    <w:rsid w:val="005A0F26"/>
    <w:rsid w:val="005A1B10"/>
    <w:rsid w:val="005A6850"/>
    <w:rsid w:val="005B1B1B"/>
    <w:rsid w:val="005C5932"/>
    <w:rsid w:val="005D0EC4"/>
    <w:rsid w:val="005D3CA7"/>
    <w:rsid w:val="005D4CC1"/>
    <w:rsid w:val="005E29A5"/>
    <w:rsid w:val="005F4B91"/>
    <w:rsid w:val="005F55D2"/>
    <w:rsid w:val="0062312F"/>
    <w:rsid w:val="00625F2C"/>
    <w:rsid w:val="00660108"/>
    <w:rsid w:val="006618E9"/>
    <w:rsid w:val="0066436E"/>
    <w:rsid w:val="00665B39"/>
    <w:rsid w:val="00672F76"/>
    <w:rsid w:val="0067499A"/>
    <w:rsid w:val="0068194B"/>
    <w:rsid w:val="00692703"/>
    <w:rsid w:val="006A1572"/>
    <w:rsid w:val="006A1962"/>
    <w:rsid w:val="006A60E5"/>
    <w:rsid w:val="006A7EA3"/>
    <w:rsid w:val="006B5D48"/>
    <w:rsid w:val="006B7D7B"/>
    <w:rsid w:val="006C1A5E"/>
    <w:rsid w:val="006C1DE7"/>
    <w:rsid w:val="006D25A6"/>
    <w:rsid w:val="006E1507"/>
    <w:rsid w:val="00705D6F"/>
    <w:rsid w:val="00712D8B"/>
    <w:rsid w:val="007273B7"/>
    <w:rsid w:val="00733E0A"/>
    <w:rsid w:val="00742D63"/>
    <w:rsid w:val="0074403D"/>
    <w:rsid w:val="00746D44"/>
    <w:rsid w:val="007538DC"/>
    <w:rsid w:val="00757803"/>
    <w:rsid w:val="00775E90"/>
    <w:rsid w:val="0078623D"/>
    <w:rsid w:val="0079206B"/>
    <w:rsid w:val="00796076"/>
    <w:rsid w:val="007C0566"/>
    <w:rsid w:val="007C606B"/>
    <w:rsid w:val="007D3748"/>
    <w:rsid w:val="007E250B"/>
    <w:rsid w:val="007E6A61"/>
    <w:rsid w:val="007F66B9"/>
    <w:rsid w:val="00801140"/>
    <w:rsid w:val="00803404"/>
    <w:rsid w:val="00824900"/>
    <w:rsid w:val="00834955"/>
    <w:rsid w:val="008405C6"/>
    <w:rsid w:val="00855B59"/>
    <w:rsid w:val="00860461"/>
    <w:rsid w:val="0086487C"/>
    <w:rsid w:val="00870B20"/>
    <w:rsid w:val="00882472"/>
    <w:rsid w:val="008829F8"/>
    <w:rsid w:val="00885897"/>
    <w:rsid w:val="0089561A"/>
    <w:rsid w:val="008A6538"/>
    <w:rsid w:val="008B6712"/>
    <w:rsid w:val="008C7056"/>
    <w:rsid w:val="008F2AAE"/>
    <w:rsid w:val="008F3B14"/>
    <w:rsid w:val="00901899"/>
    <w:rsid w:val="0090344B"/>
    <w:rsid w:val="00905715"/>
    <w:rsid w:val="0091321E"/>
    <w:rsid w:val="00913946"/>
    <w:rsid w:val="00914550"/>
    <w:rsid w:val="0092726B"/>
    <w:rsid w:val="009361BA"/>
    <w:rsid w:val="00944F78"/>
    <w:rsid w:val="009510E7"/>
    <w:rsid w:val="0095120F"/>
    <w:rsid w:val="00952C89"/>
    <w:rsid w:val="009571D8"/>
    <w:rsid w:val="00960762"/>
    <w:rsid w:val="009650EA"/>
    <w:rsid w:val="0097790C"/>
    <w:rsid w:val="0098506E"/>
    <w:rsid w:val="00987E5C"/>
    <w:rsid w:val="009934CC"/>
    <w:rsid w:val="009A44CE"/>
    <w:rsid w:val="009A4BDE"/>
    <w:rsid w:val="009C4DFC"/>
    <w:rsid w:val="009D2088"/>
    <w:rsid w:val="009D44F8"/>
    <w:rsid w:val="009E3160"/>
    <w:rsid w:val="009E75DF"/>
    <w:rsid w:val="009F220C"/>
    <w:rsid w:val="009F3B05"/>
    <w:rsid w:val="009F4931"/>
    <w:rsid w:val="00A107E3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8109C"/>
    <w:rsid w:val="00A93A5D"/>
    <w:rsid w:val="00AB32F8"/>
    <w:rsid w:val="00AB610B"/>
    <w:rsid w:val="00AD360E"/>
    <w:rsid w:val="00AD40FB"/>
    <w:rsid w:val="00AD782D"/>
    <w:rsid w:val="00AE7650"/>
    <w:rsid w:val="00B02584"/>
    <w:rsid w:val="00B10EBE"/>
    <w:rsid w:val="00B23642"/>
    <w:rsid w:val="00B236F1"/>
    <w:rsid w:val="00B37AD0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A60DA"/>
    <w:rsid w:val="00BB4E51"/>
    <w:rsid w:val="00BD431F"/>
    <w:rsid w:val="00BE423E"/>
    <w:rsid w:val="00BF61AC"/>
    <w:rsid w:val="00C1667F"/>
    <w:rsid w:val="00C441F2"/>
    <w:rsid w:val="00C47FA6"/>
    <w:rsid w:val="00C534A1"/>
    <w:rsid w:val="00C57FC6"/>
    <w:rsid w:val="00C66A7D"/>
    <w:rsid w:val="00C779DA"/>
    <w:rsid w:val="00C814F7"/>
    <w:rsid w:val="00C93BB3"/>
    <w:rsid w:val="00CA4B4D"/>
    <w:rsid w:val="00CB35C3"/>
    <w:rsid w:val="00CD174A"/>
    <w:rsid w:val="00CD323D"/>
    <w:rsid w:val="00CE4030"/>
    <w:rsid w:val="00CE64B3"/>
    <w:rsid w:val="00CF1A49"/>
    <w:rsid w:val="00D0630C"/>
    <w:rsid w:val="00D07D9A"/>
    <w:rsid w:val="00D20A53"/>
    <w:rsid w:val="00D243A9"/>
    <w:rsid w:val="00D305E5"/>
    <w:rsid w:val="00D33C12"/>
    <w:rsid w:val="00D37CD3"/>
    <w:rsid w:val="00D66A52"/>
    <w:rsid w:val="00D66EFA"/>
    <w:rsid w:val="00D72A2D"/>
    <w:rsid w:val="00D9521A"/>
    <w:rsid w:val="00DA3914"/>
    <w:rsid w:val="00DA59AA"/>
    <w:rsid w:val="00DB0434"/>
    <w:rsid w:val="00DB6915"/>
    <w:rsid w:val="00DB7E1E"/>
    <w:rsid w:val="00DC1B78"/>
    <w:rsid w:val="00DC2A2F"/>
    <w:rsid w:val="00DC600B"/>
    <w:rsid w:val="00DC65D6"/>
    <w:rsid w:val="00DE0FAA"/>
    <w:rsid w:val="00DE136D"/>
    <w:rsid w:val="00DE2609"/>
    <w:rsid w:val="00DE6534"/>
    <w:rsid w:val="00DF0676"/>
    <w:rsid w:val="00DF4D6C"/>
    <w:rsid w:val="00E01923"/>
    <w:rsid w:val="00E14498"/>
    <w:rsid w:val="00E2397A"/>
    <w:rsid w:val="00E254DB"/>
    <w:rsid w:val="00E26427"/>
    <w:rsid w:val="00E300FC"/>
    <w:rsid w:val="00E362DB"/>
    <w:rsid w:val="00E424F6"/>
    <w:rsid w:val="00E5632B"/>
    <w:rsid w:val="00E70240"/>
    <w:rsid w:val="00E71E6B"/>
    <w:rsid w:val="00E81CC5"/>
    <w:rsid w:val="00E85A87"/>
    <w:rsid w:val="00E85B4A"/>
    <w:rsid w:val="00E9528E"/>
    <w:rsid w:val="00EA5017"/>
    <w:rsid w:val="00EA5099"/>
    <w:rsid w:val="00EC1351"/>
    <w:rsid w:val="00EC4CBF"/>
    <w:rsid w:val="00EE2CA8"/>
    <w:rsid w:val="00EE6652"/>
    <w:rsid w:val="00EF17E8"/>
    <w:rsid w:val="00EF51D9"/>
    <w:rsid w:val="00F130DD"/>
    <w:rsid w:val="00F24884"/>
    <w:rsid w:val="00F476C4"/>
    <w:rsid w:val="00F60389"/>
    <w:rsid w:val="00F61DF9"/>
    <w:rsid w:val="00F74F8D"/>
    <w:rsid w:val="00F777A9"/>
    <w:rsid w:val="00F81960"/>
    <w:rsid w:val="00F8769D"/>
    <w:rsid w:val="00F9350C"/>
    <w:rsid w:val="00F94EB5"/>
    <w:rsid w:val="00F9624D"/>
    <w:rsid w:val="00FA050C"/>
    <w:rsid w:val="00FB31C1"/>
    <w:rsid w:val="00FB58F2"/>
    <w:rsid w:val="00FC6AEA"/>
    <w:rsid w:val="00FD0B2D"/>
    <w:rsid w:val="00FD3D13"/>
    <w:rsid w:val="00FE55A2"/>
    <w:rsid w:val="00FF59DE"/>
    <w:rsid w:val="3BF390AE"/>
    <w:rsid w:val="4CC8791F"/>
    <w:rsid w:val="4CFFB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9F3272"/>
  <w15:chartTrackingRefBased/>
  <w15:docId w15:val="{FC31F29E-F437-42A7-99BA-90ADC009C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25A6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0729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2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chrisbaril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chrisbarill.com" TargetMode="External"/><Relationship Id="rId12" Type="http://schemas.openxmlformats.org/officeDocument/2006/relationships/hyperlink" Target="https://github.com/cbarill2/CodeSamples/blob/master/logdodger.py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rippledrat/LearningLWJG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barill2/Direct2DPo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hackerrank.com/cbarill2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ra\AppData\Roaming\Microsoft\Templates\Chronological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FC749F0BF45406C8C87CF5298F426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9C4BD-C1FD-4916-BA29-4897F721873F}"/>
      </w:docPartPr>
      <w:docPartBody>
        <w:p w:rsidR="0051181A" w:rsidRDefault="001C4EA9">
          <w:pPr>
            <w:pStyle w:val="AFC749F0BF45406C8C87CF5298F426ED"/>
          </w:pPr>
          <w:r w:rsidRPr="00CF1A49">
            <w:t>·</w:t>
          </w:r>
        </w:p>
      </w:docPartBody>
    </w:docPart>
    <w:docPart>
      <w:docPartPr>
        <w:name w:val="8DE4650A9AD44B93910CDDEB1B54D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E265A9-44AB-4952-B03F-8A987D7FB076}"/>
      </w:docPartPr>
      <w:docPartBody>
        <w:p w:rsidR="0051181A" w:rsidRDefault="001C4EA9">
          <w:pPr>
            <w:pStyle w:val="8DE4650A9AD44B93910CDDEB1B54DB24"/>
          </w:pPr>
          <w:r w:rsidRPr="00CF1A49">
            <w:t>Experience</w:t>
          </w:r>
        </w:p>
      </w:docPartBody>
    </w:docPart>
    <w:docPart>
      <w:docPartPr>
        <w:name w:val="3FA3669BCD414A75BCAF295235F16C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4A10-38DE-43E6-9CFE-B33857B0D0B7}"/>
      </w:docPartPr>
      <w:docPartBody>
        <w:p w:rsidR="0051181A" w:rsidRDefault="001C4EA9">
          <w:pPr>
            <w:pStyle w:val="3FA3669BCD414A75BCAF295235F16C99"/>
          </w:pPr>
          <w:r w:rsidRPr="00CF1A49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4EA9"/>
    <w:rsid w:val="00152607"/>
    <w:rsid w:val="0016250D"/>
    <w:rsid w:val="001C4EA9"/>
    <w:rsid w:val="0023608E"/>
    <w:rsid w:val="00270AB6"/>
    <w:rsid w:val="004F3F13"/>
    <w:rsid w:val="0051181A"/>
    <w:rsid w:val="00923596"/>
    <w:rsid w:val="00A16039"/>
    <w:rsid w:val="00A6611A"/>
    <w:rsid w:val="00EA3D54"/>
    <w:rsid w:val="00F80946"/>
    <w:rsid w:val="00FA1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2016D869D5B4196B4980E446B782FEA">
    <w:name w:val="A2016D869D5B4196B4980E446B782FEA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26DA14313A6548469C91025329436100">
    <w:name w:val="26DA14313A6548469C91025329436100"/>
  </w:style>
  <w:style w:type="paragraph" w:customStyle="1" w:styleId="1061A38AE37544469A10E82E88F69C0A">
    <w:name w:val="1061A38AE37544469A10E82E88F69C0A"/>
  </w:style>
  <w:style w:type="paragraph" w:customStyle="1" w:styleId="AFC749F0BF45406C8C87CF5298F426ED">
    <w:name w:val="AFC749F0BF45406C8C87CF5298F426ED"/>
  </w:style>
  <w:style w:type="paragraph" w:customStyle="1" w:styleId="FF44213379A34960B0B53E4B025204EE">
    <w:name w:val="FF44213379A34960B0B53E4B025204EE"/>
  </w:style>
  <w:style w:type="paragraph" w:customStyle="1" w:styleId="1DE45F8898464304B2BF1591374D0C67">
    <w:name w:val="1DE45F8898464304B2BF1591374D0C67"/>
  </w:style>
  <w:style w:type="paragraph" w:customStyle="1" w:styleId="D16C8E5758B54BDCADE9A5217F41F8DF">
    <w:name w:val="D16C8E5758B54BDCADE9A5217F41F8DF"/>
  </w:style>
  <w:style w:type="paragraph" w:customStyle="1" w:styleId="20A9F836825C4EDE831ED9EB3A6BD92D">
    <w:name w:val="20A9F836825C4EDE831ED9EB3A6BD92D"/>
  </w:style>
  <w:style w:type="paragraph" w:customStyle="1" w:styleId="B7AD4D55DCA848F6A97DCB52F0A3B504">
    <w:name w:val="B7AD4D55DCA848F6A97DCB52F0A3B504"/>
  </w:style>
  <w:style w:type="paragraph" w:customStyle="1" w:styleId="254B1438DD834158B4C991C592C19631">
    <w:name w:val="254B1438DD834158B4C991C592C19631"/>
  </w:style>
  <w:style w:type="paragraph" w:customStyle="1" w:styleId="B564856417094068AECC6F3155F9AD6A">
    <w:name w:val="B564856417094068AECC6F3155F9AD6A"/>
  </w:style>
  <w:style w:type="paragraph" w:customStyle="1" w:styleId="8DE4650A9AD44B93910CDDEB1B54DB24">
    <w:name w:val="8DE4650A9AD44B93910CDDEB1B54DB24"/>
  </w:style>
  <w:style w:type="paragraph" w:customStyle="1" w:styleId="13616F9783934D7BB4B76F648FE5C5FD">
    <w:name w:val="13616F9783934D7BB4B76F648FE5C5FD"/>
  </w:style>
  <w:style w:type="paragraph" w:customStyle="1" w:styleId="E5FEA3D6D2C4406B90D7C59167124662">
    <w:name w:val="E5FEA3D6D2C4406B90D7C59167124662"/>
  </w:style>
  <w:style w:type="paragraph" w:customStyle="1" w:styleId="047F7D26F6C842DFB4C60CF5B3DCF65C">
    <w:name w:val="047F7D26F6C842DFB4C60CF5B3DCF65C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BE0DA657DB59433A9AE9D696BF93F39B">
    <w:name w:val="BE0DA657DB59433A9AE9D696BF93F39B"/>
  </w:style>
  <w:style w:type="paragraph" w:customStyle="1" w:styleId="9E85B474267847869DA06C5337301344">
    <w:name w:val="9E85B474267847869DA06C5337301344"/>
  </w:style>
  <w:style w:type="paragraph" w:customStyle="1" w:styleId="47B52EF0EDA544E28B699950F592DE3A">
    <w:name w:val="47B52EF0EDA544E28B699950F592DE3A"/>
  </w:style>
  <w:style w:type="paragraph" w:customStyle="1" w:styleId="6E38494C47694CF382845B8F68FCF3D2">
    <w:name w:val="6E38494C47694CF382845B8F68FCF3D2"/>
  </w:style>
  <w:style w:type="paragraph" w:customStyle="1" w:styleId="B666701B3D194E4FA9DC06CD35BE79AA">
    <w:name w:val="B666701B3D194E4FA9DC06CD35BE79AA"/>
  </w:style>
  <w:style w:type="paragraph" w:customStyle="1" w:styleId="2AE16D3CCC9548BD8B0D04AA67DB9969">
    <w:name w:val="2AE16D3CCC9548BD8B0D04AA67DB9969"/>
  </w:style>
  <w:style w:type="paragraph" w:customStyle="1" w:styleId="4F0BCB0087DD44818703E145689F4C27">
    <w:name w:val="4F0BCB0087DD44818703E145689F4C27"/>
  </w:style>
  <w:style w:type="paragraph" w:customStyle="1" w:styleId="3FA3669BCD414A75BCAF295235F16C99">
    <w:name w:val="3FA3669BCD414A75BCAF295235F16C99"/>
  </w:style>
  <w:style w:type="paragraph" w:customStyle="1" w:styleId="31508ECB4AA34F7A86E114C619C96751">
    <w:name w:val="31508ECB4AA34F7A86E114C619C96751"/>
  </w:style>
  <w:style w:type="paragraph" w:customStyle="1" w:styleId="7AE662B2822E4C49A6669D43F5C8F206">
    <w:name w:val="7AE662B2822E4C49A6669D43F5C8F206"/>
  </w:style>
  <w:style w:type="paragraph" w:customStyle="1" w:styleId="50EEDD9EDC354B269B3A7FA383AF39C0">
    <w:name w:val="50EEDD9EDC354B269B3A7FA383AF39C0"/>
  </w:style>
  <w:style w:type="paragraph" w:customStyle="1" w:styleId="F89CB048043744169306A676509B31F6">
    <w:name w:val="F89CB048043744169306A676509B31F6"/>
  </w:style>
  <w:style w:type="paragraph" w:customStyle="1" w:styleId="95A4C7E1FF3249E5B90C8B3B4C798B5A">
    <w:name w:val="95A4C7E1FF3249E5B90C8B3B4C798B5A"/>
  </w:style>
  <w:style w:type="paragraph" w:customStyle="1" w:styleId="8A9BAB97E0854818B13ACB97E39BAE1B">
    <w:name w:val="8A9BAB97E0854818B13ACB97E39BAE1B"/>
  </w:style>
  <w:style w:type="paragraph" w:customStyle="1" w:styleId="2DE41DA7B84B4577B08B4862024CEAD9">
    <w:name w:val="2DE41DA7B84B4577B08B4862024CEAD9"/>
  </w:style>
  <w:style w:type="paragraph" w:customStyle="1" w:styleId="C42B9405E23545A6B67798AFB27D21DF">
    <w:name w:val="C42B9405E23545A6B67798AFB27D21DF"/>
  </w:style>
  <w:style w:type="paragraph" w:customStyle="1" w:styleId="F73B34F40C9B4DC4B478A8F8669DD614">
    <w:name w:val="F73B34F40C9B4DC4B478A8F8669DD614"/>
  </w:style>
  <w:style w:type="paragraph" w:customStyle="1" w:styleId="EBE614E027194C0C9BBC74B2037E24B7">
    <w:name w:val="EBE614E027194C0C9BBC74B2037E24B7"/>
  </w:style>
  <w:style w:type="paragraph" w:customStyle="1" w:styleId="0A087E7C42834A07BA303A256ACBEB65">
    <w:name w:val="0A087E7C42834A07BA303A256ACBEB65"/>
  </w:style>
  <w:style w:type="paragraph" w:customStyle="1" w:styleId="FDE10F95B16B4D7089CA11A2D55180AA">
    <w:name w:val="FDE10F95B16B4D7089CA11A2D55180AA"/>
  </w:style>
  <w:style w:type="paragraph" w:customStyle="1" w:styleId="EF94506F60BF41FC92B6CC55276EB062">
    <w:name w:val="EF94506F60BF41FC92B6CC55276EB062"/>
  </w:style>
  <w:style w:type="paragraph" w:customStyle="1" w:styleId="CDBD11B492D641EAA61FD207F45795B1">
    <w:name w:val="CDBD11B492D641EAA61FD207F45795B1"/>
  </w:style>
  <w:style w:type="paragraph" w:customStyle="1" w:styleId="19AC268382A945B1B12B4ECC8552E8B4">
    <w:name w:val="19AC268382A945B1B12B4ECC8552E8B4"/>
  </w:style>
  <w:style w:type="paragraph" w:customStyle="1" w:styleId="CBEA87E942BE4604BF0276E9794D85E1">
    <w:name w:val="CBEA87E942BE4604BF0276E9794D85E1"/>
  </w:style>
  <w:style w:type="paragraph" w:customStyle="1" w:styleId="011EC19BBB4D41E8A9D6FC78CAA6E51A">
    <w:name w:val="011EC19BBB4D41E8A9D6FC78CAA6E51A"/>
  </w:style>
  <w:style w:type="paragraph" w:customStyle="1" w:styleId="A2EE7F1D84214023AE9EF954B85F19B2">
    <w:name w:val="A2EE7F1D84214023AE9EF954B85F19B2"/>
  </w:style>
  <w:style w:type="paragraph" w:customStyle="1" w:styleId="D42BD32188D04FE990B0BC133EA09821">
    <w:name w:val="D42BD32188D04FE990B0BC133EA09821"/>
    <w:rsid w:val="001C4EA9"/>
  </w:style>
  <w:style w:type="paragraph" w:customStyle="1" w:styleId="A83659EC786F4231835ECAE460040CF0">
    <w:name w:val="A83659EC786F4231835ECAE460040CF0"/>
    <w:rsid w:val="001C4EA9"/>
  </w:style>
  <w:style w:type="paragraph" w:customStyle="1" w:styleId="23BCB37C82404AEF99209396AC4DA23F">
    <w:name w:val="23BCB37C82404AEF99209396AC4DA23F"/>
    <w:rsid w:val="001C4EA9"/>
  </w:style>
  <w:style w:type="paragraph" w:customStyle="1" w:styleId="01E5B7CE5285455AA937AAF03BA2D4D1">
    <w:name w:val="01E5B7CE5285455AA937AAF03BA2D4D1"/>
    <w:rsid w:val="00FA18FC"/>
  </w:style>
  <w:style w:type="paragraph" w:customStyle="1" w:styleId="E4DF3B24121A4F65A744AD828CA3D712">
    <w:name w:val="E4DF3B24121A4F65A744AD828CA3D712"/>
    <w:rsid w:val="00FA18FC"/>
  </w:style>
  <w:style w:type="paragraph" w:customStyle="1" w:styleId="5950EFB4463D4607945B8243858F6DAF">
    <w:name w:val="5950EFB4463D4607945B8243858F6DAF"/>
    <w:rsid w:val="00FA18FC"/>
  </w:style>
  <w:style w:type="paragraph" w:customStyle="1" w:styleId="BFD4F72D886D49FA8602B11B4D4A0B9D">
    <w:name w:val="BFD4F72D886D49FA8602B11B4D4A0B9D"/>
    <w:rsid w:val="00FA18FC"/>
  </w:style>
  <w:style w:type="paragraph" w:customStyle="1" w:styleId="B551FEABB74D4B72868A9FFA6A800CEC">
    <w:name w:val="B551FEABB74D4B72868A9FFA6A800CEC"/>
    <w:rsid w:val="0016250D"/>
  </w:style>
  <w:style w:type="paragraph" w:customStyle="1" w:styleId="1D2B0C62BFBF479DA07C6BA9133E6568">
    <w:name w:val="1D2B0C62BFBF479DA07C6BA9133E6568"/>
    <w:rsid w:val="001526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Chronological Resume (Modern design)</Template>
  <TotalTime>0</TotalTime>
  <Pages>2</Pages>
  <Words>601</Words>
  <Characters>3429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Barill</dc:creator>
  <cp:keywords/>
  <dc:description/>
  <cp:lastModifiedBy>Chris Barill</cp:lastModifiedBy>
  <cp:revision>2</cp:revision>
  <cp:lastPrinted>2020-06-30T21:51:00Z</cp:lastPrinted>
  <dcterms:created xsi:type="dcterms:W3CDTF">2020-07-28T19:50:00Z</dcterms:created>
  <dcterms:modified xsi:type="dcterms:W3CDTF">2020-07-28T19:50:00Z</dcterms:modified>
  <cp:category/>
</cp:coreProperties>
</file>